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B468D4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E16610" w:rsidRPr="00E16610">
        <w:rPr>
          <w:sz w:val="44"/>
        </w:rPr>
        <w:t>Actualizar Contrato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E16610" w:rsidRPr="00E16610" w:rsidRDefault="00B468D4" w:rsidP="00E16610">
      <w:pPr>
        <w:pStyle w:val="Textoindependiente2"/>
        <w:jc w:val="both"/>
      </w:pPr>
      <w:r w:rsidRPr="0091603D">
        <w:rPr>
          <w:rFonts w:ascii="Arial" w:hAnsi="Arial"/>
          <w:sz w:val="20"/>
          <w:u w:val="single"/>
        </w:rPr>
        <w:t>Description</w:t>
      </w:r>
      <w:r w:rsidR="00CA72C9">
        <w:rPr>
          <w:rFonts w:ascii="Arial" w:hAnsi="Arial"/>
          <w:sz w:val="20"/>
        </w:rPr>
        <w:t>:</w:t>
      </w:r>
      <w:r w:rsidR="00E16610" w:rsidRPr="00E16610">
        <w:rPr>
          <w:rFonts w:ascii="Arial" w:hAnsi="Arial" w:cs="Arial"/>
          <w:lang w:val="es-PE" w:eastAsia="es-PE"/>
        </w:rPr>
        <w:t xml:space="preserve"> </w:t>
      </w:r>
      <w:r w:rsidR="00E16610" w:rsidRPr="00E16610">
        <w:rPr>
          <w:b w:val="0"/>
        </w:rPr>
        <w:t>Este caso de uso se utiliza para modificar la información de un contrato ya registrado por el sistema, dando al usuario la facilidad de poder registrar o actualizar datos de un contrato específico.</w:t>
      </w:r>
      <w:r w:rsidR="00E16610" w:rsidRPr="00E16610">
        <w:t xml:space="preserve"> </w:t>
      </w:r>
    </w:p>
    <w:p w:rsidR="00B468D4" w:rsidRPr="00E16610" w:rsidRDefault="00B468D4" w:rsidP="0091603D">
      <w:pPr>
        <w:pStyle w:val="bp"/>
        <w:spacing w:before="0" w:after="0"/>
      </w:pP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="00E16610">
        <w:rPr>
          <w:rFonts w:ascii="Arial" w:hAnsi="Arial"/>
          <w:sz w:val="20"/>
        </w:rPr>
        <w:t>tener contrato mostrado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E16610">
        <w:rPr>
          <w:rFonts w:ascii="Arial" w:hAnsi="Arial"/>
          <w:sz w:val="20"/>
        </w:rPr>
        <w:t xml:space="preserve">contrato actualizado y registrado </w:t>
      </w:r>
    </w:p>
    <w:p w:rsidR="00B468D4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="00762D1C">
        <w:rPr>
          <w:rFonts w:ascii="Arial" w:hAnsi="Arial"/>
          <w:sz w:val="20"/>
        </w:rPr>
        <w:t>contratos registrados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bookmarkStart w:id="0" w:name="_GoBack"/>
      <w:bookmarkEnd w:id="0"/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[repeat as needed]</w:t>
      </w:r>
    </w:p>
    <w:sectPr w:rsidR="00B468D4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0B3" w:rsidRDefault="00A920B3">
      <w:r>
        <w:separator/>
      </w:r>
    </w:p>
  </w:endnote>
  <w:endnote w:type="continuationSeparator" w:id="0">
    <w:p w:rsidR="00A920B3" w:rsidRDefault="00A9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762D1C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762D1C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0B3" w:rsidRDefault="00A920B3">
      <w:r>
        <w:separator/>
      </w:r>
    </w:p>
  </w:footnote>
  <w:footnote w:type="continuationSeparator" w:id="0">
    <w:p w:rsidR="00A920B3" w:rsidRDefault="00A92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&lt;project&gt;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C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5432B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858AF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62D1C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920B3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A72C9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1661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24C74E-FBAA-4FB4-BC4F-38E6EB22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Marin\Dropbox\&#172;&#172;\DOCUMENTOS%20FINAAL!\PROYECTOS%201\t2\3%20IDENTIFICAR%20Y%20REFINAR%20REQUERIMIENTO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JCMarin</dc:creator>
  <cp:keywords/>
  <dc:description/>
  <cp:lastModifiedBy>JCMarin</cp:lastModifiedBy>
  <cp:revision>3</cp:revision>
  <cp:lastPrinted>2003-10-06T13:49:00Z</cp:lastPrinted>
  <dcterms:created xsi:type="dcterms:W3CDTF">2015-06-20T00:02:00Z</dcterms:created>
  <dcterms:modified xsi:type="dcterms:W3CDTF">2015-06-20T00:07:00Z</dcterms:modified>
</cp:coreProperties>
</file>